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BC69" w14:textId="12DFC11E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481FA5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96D8830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A0E763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D35BF3CF5194862A8BBDEC08169CAD0"/>
        </w:placeholder>
      </w:sdtPr>
      <w:sdtEndPr>
        <w:rPr>
          <w:sz w:val="48"/>
          <w:szCs w:val="48"/>
        </w:rPr>
      </w:sdtEndPr>
      <w:sdtContent>
        <w:p w14:paraId="07D9576D" w14:textId="0E91F084" w:rsidR="00D20149" w:rsidRPr="00950B62" w:rsidRDefault="000C1A7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Diagnostic Cable Set</w:t>
          </w:r>
        </w:p>
      </w:sdtContent>
    </w:sdt>
    <w:p w14:paraId="37FB9C5B" w14:textId="68D6712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0C1A7C">
        <w:rPr>
          <w:sz w:val="36"/>
          <w:szCs w:val="36"/>
          <w:lang w:val="en-US"/>
        </w:rPr>
        <w:t>159</w:t>
      </w:r>
    </w:p>
    <w:p w14:paraId="4AAA2BE5" w14:textId="05BFC0B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C1A7C">
        <w:rPr>
          <w:sz w:val="36"/>
          <w:szCs w:val="36"/>
          <w:lang w:val="en-US"/>
        </w:rPr>
        <w:t>0</w:t>
      </w:r>
    </w:p>
    <w:p w14:paraId="7D62CC0D" w14:textId="176487CD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C1A7C">
        <w:rPr>
          <w:sz w:val="36"/>
          <w:szCs w:val="36"/>
          <w:lang w:val="en-US"/>
        </w:rPr>
        <w:t>18.10.2020</w:t>
      </w:r>
    </w:p>
    <w:p w14:paraId="523B031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CF2404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98C31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381981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B43D1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6985E9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E70B7F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54E700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7C"/>
    <w:rsid w:val="000C1A7C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4821"/>
  <w15:chartTrackingRefBased/>
  <w15:docId w15:val="{9F831DE7-8B0D-49B8-B808-5657175B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35BF3CF5194862A8BBDEC08169C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D4A460-23C4-457B-9C75-38A08861E6B9}"/>
      </w:docPartPr>
      <w:docPartBody>
        <w:p w:rsidR="00000000" w:rsidRDefault="00E60933">
          <w:pPr>
            <w:pStyle w:val="FD35BF3CF5194862A8BBDEC08169CAD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D35BF3CF5194862A8BBDEC08169CAD0">
    <w:name w:val="FD35BF3CF5194862A8BBDEC08169C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2020-10-18T14:16:00Z</dcterms:created>
  <dcterms:modified xsi:type="dcterms:W3CDTF">2020-10-18T14:17:00Z</dcterms:modified>
</cp:coreProperties>
</file>