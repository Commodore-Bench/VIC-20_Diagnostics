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F50F5" w14:textId="55ABE01A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5C61CC13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2EDEE585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3817F962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9B2D515B749C4A5B8E6A82FDBB7EADD6"/>
        </w:placeholder>
      </w:sdtPr>
      <w:sdtEndPr>
        <w:rPr>
          <w:sz w:val="48"/>
          <w:szCs w:val="48"/>
        </w:rPr>
      </w:sdtEndPr>
      <w:sdtContent>
        <w:p w14:paraId="0AC6E4D2" w14:textId="5B9229C6" w:rsidR="00D20149" w:rsidRPr="00950B62" w:rsidRDefault="00082FE5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VIC-20 Diagnostic User Port PCB</w:t>
          </w:r>
        </w:p>
      </w:sdtContent>
    </w:sdt>
    <w:p w14:paraId="0B44F2F5" w14:textId="3F3BB564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082FE5">
        <w:rPr>
          <w:sz w:val="36"/>
          <w:szCs w:val="36"/>
          <w:lang w:val="en-US"/>
        </w:rPr>
        <w:t>155</w:t>
      </w:r>
    </w:p>
    <w:p w14:paraId="6F2949FD" w14:textId="62279A0E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81460D">
        <w:rPr>
          <w:sz w:val="36"/>
          <w:szCs w:val="36"/>
          <w:lang w:val="en-US"/>
        </w:rPr>
        <w:t>1</w:t>
      </w:r>
    </w:p>
    <w:p w14:paraId="1E085677" w14:textId="294D7923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81460D">
        <w:rPr>
          <w:sz w:val="36"/>
          <w:szCs w:val="36"/>
          <w:lang w:val="en-US"/>
        </w:rPr>
        <w:t>14</w:t>
      </w:r>
      <w:r w:rsidR="00082FE5">
        <w:rPr>
          <w:sz w:val="36"/>
          <w:szCs w:val="36"/>
          <w:lang w:val="en-US"/>
        </w:rPr>
        <w:t>.0</w:t>
      </w:r>
      <w:r w:rsidR="0081460D">
        <w:rPr>
          <w:sz w:val="36"/>
          <w:szCs w:val="36"/>
          <w:lang w:val="en-US"/>
        </w:rPr>
        <w:t>7</w:t>
      </w:r>
      <w:r w:rsidR="00082FE5">
        <w:rPr>
          <w:sz w:val="36"/>
          <w:szCs w:val="36"/>
          <w:lang w:val="en-US"/>
        </w:rPr>
        <w:t>.202</w:t>
      </w:r>
      <w:r w:rsidR="0081460D">
        <w:rPr>
          <w:sz w:val="36"/>
          <w:szCs w:val="36"/>
          <w:lang w:val="en-US"/>
        </w:rPr>
        <w:t>1</w:t>
      </w:r>
    </w:p>
    <w:p w14:paraId="40E9C7E8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63A6DD5B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386D03E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5EF8861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14FD15F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E200513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D6F8265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E5"/>
    <w:rsid w:val="00082FE5"/>
    <w:rsid w:val="00394953"/>
    <w:rsid w:val="0070552A"/>
    <w:rsid w:val="007D5C22"/>
    <w:rsid w:val="0081460D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C68F"/>
  <w15:chartTrackingRefBased/>
  <w15:docId w15:val="{4F8D3E79-CDFE-400F-8C28-BAAF47C9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B2D515B749C4A5B8E6A82FDBB7EAD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924714-A82F-4543-AE62-D3819FD5C188}"/>
      </w:docPartPr>
      <w:docPartBody>
        <w:p w:rsidR="00565535" w:rsidRDefault="00565535">
          <w:pPr>
            <w:pStyle w:val="9B2D515B749C4A5B8E6A82FDBB7EADD6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35"/>
    <w:rsid w:val="0056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B2D515B749C4A5B8E6A82FDBB7EADD6">
    <w:name w:val="9B2D515B749C4A5B8E6A82FDBB7EAD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2020-10-19T06:45:00Z</dcterms:created>
  <dcterms:modified xsi:type="dcterms:W3CDTF">2021-07-14T14:54:00Z</dcterms:modified>
</cp:coreProperties>
</file>