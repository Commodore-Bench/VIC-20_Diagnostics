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34CBB" w14:textId="65BA877A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7B13A248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3B45AA34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A9F6514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5E3A0023F373415EBF012B70D7C418A0"/>
        </w:placeholder>
      </w:sdtPr>
      <w:sdtEndPr>
        <w:rPr>
          <w:sz w:val="48"/>
          <w:szCs w:val="48"/>
        </w:rPr>
      </w:sdtEndPr>
      <w:sdtContent>
        <w:p w14:paraId="4FF5A873" w14:textId="0A024122" w:rsidR="00D20149" w:rsidRPr="00950B62" w:rsidRDefault="00290339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 D</w:t>
          </w:r>
          <w:r w:rsidR="00D02AC2">
            <w:rPr>
              <w:b/>
              <w:bCs/>
              <w:sz w:val="36"/>
              <w:szCs w:val="36"/>
              <w:lang w:val="en-US"/>
            </w:rPr>
            <w:t>i</w:t>
          </w:r>
          <w:r>
            <w:rPr>
              <w:b/>
              <w:bCs/>
              <w:sz w:val="36"/>
              <w:szCs w:val="36"/>
              <w:lang w:val="en-US"/>
            </w:rPr>
            <w:t>agnostic Keyboard PCB</w:t>
          </w:r>
        </w:p>
      </w:sdtContent>
    </w:sdt>
    <w:p w14:paraId="1E4C2B1B" w14:textId="425E6EDC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90339">
        <w:rPr>
          <w:sz w:val="36"/>
          <w:szCs w:val="36"/>
          <w:lang w:val="en-US"/>
        </w:rPr>
        <w:t>156</w:t>
      </w:r>
    </w:p>
    <w:p w14:paraId="6B1E70CA" w14:textId="3BCFBAF3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90339">
        <w:rPr>
          <w:sz w:val="36"/>
          <w:szCs w:val="36"/>
          <w:lang w:val="en-US"/>
        </w:rPr>
        <w:t>0</w:t>
      </w:r>
    </w:p>
    <w:p w14:paraId="09D9E840" w14:textId="70F5DEC4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290339">
        <w:rPr>
          <w:sz w:val="36"/>
          <w:szCs w:val="36"/>
          <w:lang w:val="en-US"/>
        </w:rPr>
        <w:t>15.09.2020</w:t>
      </w:r>
    </w:p>
    <w:p w14:paraId="07AFA44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83D5CF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524DD5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524BB8C1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DFBAAC4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AD2F532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A1570C2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39"/>
    <w:rsid w:val="00290339"/>
    <w:rsid w:val="00394953"/>
    <w:rsid w:val="0070552A"/>
    <w:rsid w:val="007D5C22"/>
    <w:rsid w:val="00923FE4"/>
    <w:rsid w:val="00950B62"/>
    <w:rsid w:val="009A38BA"/>
    <w:rsid w:val="00B510DA"/>
    <w:rsid w:val="00D02AC2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8126"/>
  <w15:chartTrackingRefBased/>
  <w15:docId w15:val="{9B6F01CB-CC4A-4ACE-ABA9-AA9BBB43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3A0023F373415EBF012B70D7C418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921CF7-ACD6-4E4A-9F8E-54E1B7A19DBC}"/>
      </w:docPartPr>
      <w:docPartBody>
        <w:p w:rsidR="00000000" w:rsidRDefault="00E60933">
          <w:pPr>
            <w:pStyle w:val="5E3A0023F373415EBF012B70D7C418A0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E3A0023F373415EBF012B70D7C418A0">
    <w:name w:val="5E3A0023F373415EBF012B70D7C4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2020-10-19T13:03:00Z</dcterms:created>
  <dcterms:modified xsi:type="dcterms:W3CDTF">2020-10-19T13:04:00Z</dcterms:modified>
</cp:coreProperties>
</file>